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E12" w:rsidRDefault="00355E12">
      <w:pPr>
        <w:pStyle w:val="Heading1"/>
        <w:jc w:val="center"/>
      </w:pPr>
      <w:r>
        <w:rPr>
          <w:rFonts w:hint="eastAsia"/>
        </w:rPr>
        <w:t>制作文档</w:t>
      </w:r>
    </w:p>
    <w:p w:rsidR="00355E12" w:rsidRDefault="00355E12">
      <w:pPr>
        <w:pStyle w:val="ListParagraph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开发一款单机类型的百家乐棋牌游戏来上架，要有内购（因为通过的几率大）。</w:t>
      </w:r>
    </w:p>
    <w:p w:rsidR="00355E12" w:rsidRDefault="00355E12">
      <w:pPr>
        <w:pStyle w:val="ListParagraph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需要制作我们的跳转后的程序，像浏览器一样的程序，苹果自带浏览器能仿问的网站和功能都要有，如：可以切换横竖屏、打开网页都可以适配如打开电脑版的页面要支持缩小放大功能、</w:t>
      </w:r>
      <w:r>
        <w:t>H5</w:t>
      </w:r>
      <w:r>
        <w:rPr>
          <w:rFonts w:hint="eastAsia"/>
        </w:rPr>
        <w:t>的游戏要能正常运行。</w:t>
      </w:r>
    </w:p>
    <w:p w:rsidR="00355E12" w:rsidRDefault="00355E12">
      <w:pPr>
        <w:pStyle w:val="ListParagraph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测试域名：</w:t>
      </w:r>
      <w:r>
        <w:t>amjsc88.com</w:t>
      </w:r>
      <w:r>
        <w:rPr>
          <w:rFonts w:hint="eastAsia"/>
        </w:rPr>
        <w:t>，此域名只用来测试，测试完毕后，会提供一条用来上架的域名，在从新打包测试。</w:t>
      </w:r>
    </w:p>
    <w:p w:rsidR="00355E12" w:rsidRDefault="00355E12">
      <w:pPr>
        <w:pStyle w:val="ListParagraph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跳转的方式：特定的时间过后跳转</w:t>
      </w:r>
      <w:r>
        <w:t>(</w:t>
      </w:r>
      <w:r>
        <w:rPr>
          <w:rFonts w:hint="eastAsia"/>
        </w:rPr>
        <w:t>比如在</w:t>
      </w:r>
      <w:r>
        <w:t>10</w:t>
      </w:r>
      <w:r>
        <w:rPr>
          <w:rFonts w:hint="eastAsia"/>
        </w:rPr>
        <w:t>月</w:t>
      </w:r>
      <w:r>
        <w:t>10</w:t>
      </w:r>
      <w:bookmarkStart w:id="0" w:name="_GoBack"/>
      <w:bookmarkEnd w:id="0"/>
      <w:r>
        <w:rPr>
          <w:rFonts w:hint="eastAsia"/>
        </w:rPr>
        <w:t>号之后才开始跳转</w:t>
      </w:r>
      <w:r>
        <w:t>)</w:t>
      </w:r>
    </w:p>
    <w:p w:rsidR="00355E12" w:rsidRDefault="00355E12">
      <w:pPr>
        <w:pStyle w:val="ListParagraph1"/>
        <w:spacing w:line="220" w:lineRule="atLeast"/>
        <w:ind w:left="360" w:firstLineChars="0" w:firstLine="0"/>
      </w:pPr>
      <w:r>
        <w:rPr>
          <w:rFonts w:hint="eastAsia"/>
        </w:rPr>
        <w:t>跳转程序的注意事项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 w:rsidRPr="006F23F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297pt;height:43.5pt;visibility:visible">
            <v:imagedata r:id="rId7" o:title=""/>
          </v:shape>
        </w:pict>
      </w:r>
      <w:r>
        <w:rPr>
          <w:rFonts w:hint="eastAsia"/>
        </w:rPr>
        <w:t>底部加这个导航栏功能，按键不能太大，在适中看起来美观，全部机型适配大小。（此功能在横屏的时候在能隐藏，不显示）</w:t>
      </w:r>
    </w:p>
    <w:p w:rsidR="00355E12" w:rsidRDefault="00355E12">
      <w:pPr>
        <w:pStyle w:val="ListParagraph1"/>
        <w:numPr>
          <w:ilvl w:val="0"/>
          <w:numId w:val="3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这是横屏没有隐藏的错误示范。</w:t>
      </w:r>
    </w:p>
    <w:p w:rsidR="00355E12" w:rsidRDefault="00355E12">
      <w:pPr>
        <w:pStyle w:val="ListParagraph1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 w:rsidRPr="006F23FD">
        <w:rPr>
          <w:noProof/>
        </w:rPr>
        <w:pict>
          <v:shape id="图片 4" o:spid="_x0000_i1026" type="#_x0000_t75" style="width:292.5pt;height:164.25pt;visibility:visible">
            <v:imagedata r:id="rId8" o:title=""/>
          </v:shape>
        </w:pict>
      </w:r>
    </w:p>
    <w:p w:rsidR="00355E12" w:rsidRDefault="00355E12">
      <w:pPr>
        <w:pStyle w:val="ListParagraph1"/>
        <w:spacing w:line="220" w:lineRule="atLeast"/>
        <w:ind w:left="360" w:firstLineChars="0" w:firstLine="0"/>
      </w:pP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必须支持横竖屏可以来回切换并兼容网页使网站不会出现错版。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整个程序不能有后台程序，起启程序不能有请求数据才能打开的操作，不然会出现退闪。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打开程序网站内的各个超链接。加载的时候出现一个加载提示。这个加载提示框不遮挡页面上的所以内容的操作。</w:t>
      </w:r>
    </w:p>
    <w:p w:rsidR="00355E12" w:rsidRDefault="00355E12">
      <w:r w:rsidRPr="006F23FD">
        <w:rPr>
          <w:noProof/>
        </w:rPr>
        <w:pict>
          <v:shape id="图片 8" o:spid="_x0000_i1027" type="#_x0000_t75" style="width:108pt;height:192.75pt;visibility:visible">
            <v:imagedata r:id="rId9" o:title=""/>
          </v:shape>
        </w:pict>
      </w:r>
    </w:p>
    <w:p w:rsidR="00355E12" w:rsidRDefault="00355E12">
      <w:pPr>
        <w:pStyle w:val="ListParagraph1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一个</w:t>
      </w:r>
      <w:r>
        <w:t>APP</w:t>
      </w:r>
      <w:r>
        <w:rPr>
          <w:rFonts w:hint="eastAsia"/>
        </w:rPr>
        <w:t>内只放有一个为我们提供的域名。不能有别的域名。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上面最好有时间栏，没有也没有关系（最好能有）。</w:t>
      </w:r>
    </w:p>
    <w:p w:rsidR="00355E12" w:rsidRDefault="00355E12">
      <w:pPr>
        <w:pStyle w:val="ListParagraph1"/>
        <w:spacing w:line="220" w:lineRule="atLeast"/>
        <w:ind w:left="360" w:firstLineChars="0" w:firstLine="0"/>
      </w:pPr>
      <w:r w:rsidRPr="006F23FD">
        <w:rPr>
          <w:noProof/>
        </w:rPr>
        <w:pict>
          <v:shape id="图片 14" o:spid="_x0000_i1028" type="#_x0000_t75" style="width:287.25pt;height:36pt;visibility:visible">
            <v:imagedata r:id="rId10" o:title=""/>
          </v:shape>
        </w:pic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要能支持电脑网页可以缩小放大功能。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点击输入框时，能自动调整输入框的位置。</w:t>
      </w:r>
    </w:p>
    <w:p w:rsidR="00355E12" w:rsidRDefault="00355E12">
      <w:pPr>
        <w:pStyle w:val="ListParagraph1"/>
        <w:spacing w:line="220" w:lineRule="atLeast"/>
        <w:ind w:left="360" w:firstLineChars="0" w:firstLine="0"/>
      </w:pPr>
      <w:r w:rsidRPr="006F23FD">
        <w:rPr>
          <w:noProof/>
        </w:rPr>
        <w:pict>
          <v:shape id="图片 13" o:spid="_x0000_i1029" type="#_x0000_t75" style="width:119.25pt;height:213.75pt;visibility:visible">
            <v:imagedata r:id="rId11" o:title=""/>
          </v:shape>
        </w:pict>
      </w:r>
    </w:p>
    <w:p w:rsidR="00355E12" w:rsidRDefault="00355E12">
      <w:pPr>
        <w:pStyle w:val="ListParagraph1"/>
        <w:spacing w:line="220" w:lineRule="atLeast"/>
        <w:ind w:left="360" w:firstLineChars="0" w:firstLine="0"/>
      </w:pPr>
    </w:p>
    <w:p w:rsidR="00355E12" w:rsidRDefault="00355E12">
      <w:pPr>
        <w:pStyle w:val="ListParagraph1"/>
        <w:spacing w:line="220" w:lineRule="atLeast"/>
        <w:ind w:left="360" w:firstLineChars="0" w:firstLine="0"/>
      </w:pPr>
    </w:p>
    <w:p w:rsidR="00355E12" w:rsidRDefault="00355E12">
      <w:pPr>
        <w:spacing w:line="220" w:lineRule="atLeast"/>
      </w:pP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要能支持视频播放。</w:t>
      </w:r>
    </w:p>
    <w:p w:rsidR="00355E12" w:rsidRDefault="00355E12">
      <w:pPr>
        <w:pStyle w:val="ListParagraph1"/>
        <w:spacing w:line="220" w:lineRule="atLeast"/>
        <w:ind w:left="360" w:firstLineChars="0" w:firstLine="0"/>
      </w:pPr>
      <w:r w:rsidRPr="006F23FD">
        <w:rPr>
          <w:noProof/>
        </w:rPr>
        <w:pict>
          <v:shape id="_x0000_i1030" type="#_x0000_t75" style="width:104.25pt;height:156pt;visibility:visible">
            <v:imagedata r:id="rId12" o:title="" cropbottom="9782f"/>
          </v:shape>
        </w:pic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点击苹果产品的链接要能支持外跳到苹果商店。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每次打开应用都要从新加载数据内容。不能有缓存。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当手机没有网络的情况下打开程序，会提示“您的网络无法连接，请连接网络”</w:t>
      </w:r>
    </w:p>
    <w:p w:rsidR="00355E12" w:rsidRDefault="00355E12">
      <w:pPr>
        <w:pStyle w:val="ListParagraph1"/>
        <w:spacing w:line="220" w:lineRule="atLeast"/>
        <w:ind w:left="360" w:firstLineChars="0" w:firstLine="0"/>
      </w:pPr>
      <w:r w:rsidRPr="006F23FD">
        <w:rPr>
          <w:noProof/>
        </w:rPr>
        <w:pict>
          <v:shape id="图片 1" o:spid="_x0000_i1031" type="#_x0000_t75" style="width:204pt;height:91.5pt;visibility:visible">
            <v:imagedata r:id="rId13" o:title=""/>
          </v:shape>
        </w:pic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程序要加统计和推送的功能（极光或友盟）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推送要测试一下，看桌面图标上的数字“</w:t>
      </w:r>
      <w:r>
        <w:t>1</w:t>
      </w:r>
      <w:r>
        <w:rPr>
          <w:rFonts w:hint="eastAsia"/>
        </w:rPr>
        <w:t>”打开运用后，是否有消失。</w:t>
      </w:r>
    </w:p>
    <w:p w:rsidR="00355E12" w:rsidRDefault="00355E12">
      <w:pPr>
        <w:pStyle w:val="ListParagraph1"/>
        <w:spacing w:line="220" w:lineRule="atLeast"/>
        <w:ind w:left="360" w:firstLineChars="0" w:firstLine="0"/>
      </w:pPr>
      <w:r w:rsidRPr="006F23FD">
        <w:rPr>
          <w:noProof/>
        </w:rPr>
        <w:pict>
          <v:shape id="图片 11" o:spid="_x0000_i1032" type="#_x0000_t75" style="width:57.75pt;height:74.25pt;visibility:visible">
            <v:imagedata r:id="rId14" o:title=""/>
          </v:shape>
        </w:pic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横屏测试是否支持我们的</w:t>
      </w:r>
      <w:r>
        <w:t>H5</w:t>
      </w:r>
      <w:r>
        <w:rPr>
          <w:rFonts w:hint="eastAsia"/>
        </w:rPr>
        <w:t>网页游戏正常运营。</w:t>
      </w:r>
    </w:p>
    <w:p w:rsidR="00355E12" w:rsidRDefault="00355E12">
      <w:pPr>
        <w:pStyle w:val="ListParagraph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我们的整个程序就是一个浏览器。</w:t>
      </w:r>
    </w:p>
    <w:sectPr w:rsidR="00355E12" w:rsidSect="00A210F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E12" w:rsidRDefault="00355E12">
      <w:r>
        <w:separator/>
      </w:r>
    </w:p>
  </w:endnote>
  <w:endnote w:type="continuationSeparator" w:id="0">
    <w:p w:rsidR="00355E12" w:rsidRDefault="00355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E12" w:rsidRDefault="00355E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E12" w:rsidRDefault="00355E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E12" w:rsidRDefault="00355E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E12" w:rsidRDefault="00355E12">
      <w:r>
        <w:separator/>
      </w:r>
    </w:p>
  </w:footnote>
  <w:footnote w:type="continuationSeparator" w:id="0">
    <w:p w:rsidR="00355E12" w:rsidRDefault="00355E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E12" w:rsidRDefault="00355E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E12" w:rsidRDefault="00355E12" w:rsidP="007E5EB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E12" w:rsidRDefault="00355E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8489F"/>
    <w:multiLevelType w:val="multilevel"/>
    <w:tmpl w:val="1D78489F"/>
    <w:lvl w:ilvl="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B5A34A0"/>
    <w:multiLevelType w:val="multilevel"/>
    <w:tmpl w:val="3B5A34A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2823EDF"/>
    <w:multiLevelType w:val="multilevel"/>
    <w:tmpl w:val="72823ED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1C3C8F"/>
    <w:rsid w:val="00323B43"/>
    <w:rsid w:val="00355E12"/>
    <w:rsid w:val="00363248"/>
    <w:rsid w:val="003D37D8"/>
    <w:rsid w:val="00426133"/>
    <w:rsid w:val="004358AB"/>
    <w:rsid w:val="004B0B2F"/>
    <w:rsid w:val="004B567F"/>
    <w:rsid w:val="005771D6"/>
    <w:rsid w:val="006F23FD"/>
    <w:rsid w:val="00747C2F"/>
    <w:rsid w:val="007E5EBD"/>
    <w:rsid w:val="008B7726"/>
    <w:rsid w:val="009A6F75"/>
    <w:rsid w:val="009F63CB"/>
    <w:rsid w:val="00A210FF"/>
    <w:rsid w:val="00AE18D6"/>
    <w:rsid w:val="00B53353"/>
    <w:rsid w:val="00B86EEB"/>
    <w:rsid w:val="00D31D50"/>
    <w:rsid w:val="00DA42E9"/>
    <w:rsid w:val="00E30B88"/>
    <w:rsid w:val="00F05A12"/>
    <w:rsid w:val="5B30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FF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1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210FF"/>
    <w:rPr>
      <w:rFonts w:ascii="Tahoma" w:hAnsi="Tahoma" w:cs="Times New Roman"/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rsid w:val="00A210FF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10FF"/>
    <w:rPr>
      <w:rFonts w:ascii="Tahoma" w:hAnsi="Tahoma" w:cs="Times New Roman"/>
      <w:sz w:val="18"/>
      <w:szCs w:val="18"/>
    </w:rPr>
  </w:style>
  <w:style w:type="paragraph" w:customStyle="1" w:styleId="ListParagraph1">
    <w:name w:val="List Paragraph1"/>
    <w:basedOn w:val="Normal"/>
    <w:uiPriority w:val="99"/>
    <w:rsid w:val="00A210F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7E5E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6AE5"/>
    <w:rPr>
      <w:rFonts w:ascii="Tahoma" w:hAnsi="Tahoma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7E5E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6AE5"/>
    <w:rPr>
      <w:rFonts w:ascii="Tahoma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107</Words>
  <Characters>613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12</cp:revision>
  <dcterms:created xsi:type="dcterms:W3CDTF">2008-09-11T17:20:00Z</dcterms:created>
  <dcterms:modified xsi:type="dcterms:W3CDTF">2018-01-30T03:19:00Z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